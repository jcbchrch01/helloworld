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2D118A7" w:rsidR="00272DDC" w:rsidRPr="006E6826" w:rsidRDefault="00175757" w:rsidP="007F5540">
            <w:pPr>
              <w:keepNext/>
              <w:keepLines/>
            </w:pPr>
            <w:r w:rsidRPr="00175757">
              <w:rPr>
                <w:rFonts w:ascii="Lato" w:hAnsi="Lato"/>
                <w:sz w:val="21"/>
                <w:szCs w:val="21"/>
                <w:shd w:val="clear" w:color="auto" w:fill="EBEDEE"/>
              </w:rPr>
              <w:t>Darin</w:t>
            </w:r>
            <w:r>
              <w:rPr>
                <w:rFonts w:ascii="Lato" w:hAnsi="Lato"/>
                <w:sz w:val="21"/>
                <w:szCs w:val="21"/>
                <w:shd w:val="clear" w:color="auto" w:fill="EBEDEE"/>
              </w:rPr>
              <w:t xml:space="preserve"> McCammon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07F93E3" w:rsidR="00272DDC" w:rsidRPr="006E6826" w:rsidRDefault="00175757" w:rsidP="007F5540">
            <w:pPr>
              <w:keepNext/>
              <w:keepLines/>
            </w:pPr>
            <w:r>
              <w:t>Jacob Church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6292EA05" w:rsidR="00272DDC" w:rsidRPr="006E6826" w:rsidRDefault="00CD11FA" w:rsidP="007F5540">
            <w:pPr>
              <w:keepNext/>
              <w:keepLines/>
            </w:pPr>
            <w:r>
              <w:t>5/8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AB9A1ED" w:rsidR="00272DDC" w:rsidRPr="006E6826" w:rsidRDefault="001D4FE4" w:rsidP="007F5540">
            <w:pPr>
              <w:keepNext/>
              <w:keepLines/>
            </w:pPr>
            <w:r>
              <w:t>-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7E85C188" w:rsidR="00272DDC" w:rsidRDefault="001D4FE4" w:rsidP="007F5540">
            <w:pPr>
              <w:keepNext/>
              <w:keepLines/>
            </w:pPr>
            <w:r>
              <w:t>-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F1460F5" w14:textId="13EE9FB8" w:rsidR="00CD11FA" w:rsidRDefault="00CD11FA" w:rsidP="00CD11FA">
      <w:pPr>
        <w:pStyle w:val="Heading1"/>
        <w:shd w:val="clear" w:color="auto" w:fill="FFFFFF"/>
        <w:spacing w:after="180"/>
        <w:rPr>
          <w:rFonts w:asciiTheme="minorHAnsi" w:hAnsiTheme="minorHAnsi" w:cstheme="minorHAnsi"/>
          <w:b w:val="0"/>
          <w:bCs w:val="0"/>
          <w:color w:val="2D3B45"/>
          <w:sz w:val="20"/>
          <w:szCs w:val="20"/>
        </w:rPr>
      </w:pPr>
      <w:r w:rsidRPr="00CD11FA">
        <w:rPr>
          <w:rFonts w:asciiTheme="minorHAnsi" w:hAnsiTheme="minorHAnsi" w:cstheme="minorHAnsi"/>
          <w:b w:val="0"/>
          <w:bCs w:val="0"/>
          <w:color w:val="2D3B45"/>
          <w:sz w:val="20"/>
          <w:szCs w:val="20"/>
        </w:rPr>
        <w:t>Scripting Projects Assignment - Week 1</w:t>
      </w:r>
    </w:p>
    <w:p w14:paraId="1DD2F257" w14:textId="0F1BB5B4" w:rsidR="00CD11FA" w:rsidRDefault="00CD11FA" w:rsidP="00CD11FA">
      <w:r>
        <w:rPr>
          <w:noProof/>
        </w:rPr>
        <w:drawing>
          <wp:inline distT="0" distB="0" distL="0" distR="0" wp14:anchorId="7730E98D" wp14:editId="2BE519CE">
            <wp:extent cx="4000500" cy="4723215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97" cy="47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60E8" w14:textId="369065B2" w:rsidR="00CD11FA" w:rsidRDefault="00CD11FA" w:rsidP="00CD11FA"/>
    <w:p w14:paraId="5C9A2718" w14:textId="20DA9DDC" w:rsidR="00CD11FA" w:rsidRDefault="00CD11FA" w:rsidP="00CD11FA"/>
    <w:p w14:paraId="7DE6C81A" w14:textId="19977CB7" w:rsidR="00CD11FA" w:rsidRDefault="00CD11FA" w:rsidP="00CD11FA"/>
    <w:p w14:paraId="63984847" w14:textId="6419B6CA" w:rsidR="00CD11FA" w:rsidRDefault="00CD11FA" w:rsidP="00CD11FA"/>
    <w:p w14:paraId="49864BE8" w14:textId="401AEC08" w:rsidR="00CD11FA" w:rsidRDefault="00CD11FA" w:rsidP="00CD11FA"/>
    <w:p w14:paraId="63DDC632" w14:textId="4E095D75" w:rsidR="00CD11FA" w:rsidRDefault="00CD11FA" w:rsidP="00CD11FA"/>
    <w:p w14:paraId="58531D8E" w14:textId="07A1B871" w:rsidR="00CD11FA" w:rsidRDefault="00CD11FA" w:rsidP="00CD11FA"/>
    <w:p w14:paraId="622D7115" w14:textId="04582F04" w:rsidR="00CD11FA" w:rsidRDefault="00CD11FA" w:rsidP="00CD11FA"/>
    <w:p w14:paraId="46104DA5" w14:textId="7A7F9EAF" w:rsidR="00CD11FA" w:rsidRDefault="00CD11FA" w:rsidP="00CD11FA"/>
    <w:p w14:paraId="0CF7A76C" w14:textId="13DE99DA" w:rsidR="00CD11FA" w:rsidRDefault="00CD11FA" w:rsidP="00CD11FA"/>
    <w:p w14:paraId="5DC0FBD6" w14:textId="77777777" w:rsidR="00CD11FA" w:rsidRDefault="00CD11FA" w:rsidP="00CD11FA"/>
    <w:p w14:paraId="4123928A" w14:textId="37928410" w:rsidR="00CD11FA" w:rsidRDefault="00CD11FA" w:rsidP="00CD11FA">
      <w:r>
        <w:lastRenderedPageBreak/>
        <w:t>Projects 1</w:t>
      </w:r>
    </w:p>
    <w:p w14:paraId="0AE12558" w14:textId="29D864E1" w:rsidR="00CD11FA" w:rsidRDefault="00CD11FA" w:rsidP="00CD11FA">
      <w:r>
        <w:rPr>
          <w:noProof/>
        </w:rPr>
        <w:drawing>
          <wp:inline distT="0" distB="0" distL="0" distR="0" wp14:anchorId="6DA2DF48" wp14:editId="6165DB48">
            <wp:extent cx="6309360" cy="37153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886" w14:textId="4F8A310F" w:rsidR="00CD11FA" w:rsidRDefault="00CD11FA" w:rsidP="00CD11FA">
      <w:r>
        <w:t>2</w:t>
      </w:r>
    </w:p>
    <w:p w14:paraId="0388F102" w14:textId="0ACD76D2" w:rsidR="00CD11FA" w:rsidRDefault="00CD11FA" w:rsidP="00CD11FA">
      <w:r>
        <w:rPr>
          <w:noProof/>
        </w:rPr>
        <w:drawing>
          <wp:inline distT="0" distB="0" distL="0" distR="0" wp14:anchorId="07541FCC" wp14:editId="69FDC5F3">
            <wp:extent cx="6309360" cy="18180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D7A" w14:textId="479FE9CC" w:rsidR="00CD11FA" w:rsidRDefault="00CD11FA" w:rsidP="00CD11FA">
      <w:r>
        <w:t>3</w:t>
      </w:r>
    </w:p>
    <w:p w14:paraId="5CD924E1" w14:textId="386C3036" w:rsidR="00CD11FA" w:rsidRDefault="00AF4B21" w:rsidP="00CD11FA">
      <w:r>
        <w:rPr>
          <w:noProof/>
        </w:rPr>
        <w:drawing>
          <wp:inline distT="0" distB="0" distL="0" distR="0" wp14:anchorId="29824BA7" wp14:editId="4F34B422">
            <wp:extent cx="4486275" cy="2475463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65" cy="24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0E6E" w14:textId="053CBE49" w:rsidR="00CD11FA" w:rsidRDefault="00CD11FA" w:rsidP="00CD11FA">
      <w:r>
        <w:lastRenderedPageBreak/>
        <w:t>4</w:t>
      </w:r>
    </w:p>
    <w:p w14:paraId="065CB264" w14:textId="0C3D2350" w:rsidR="00CD11FA" w:rsidRDefault="00AF4B21" w:rsidP="00CD11FA">
      <w:r>
        <w:rPr>
          <w:noProof/>
        </w:rPr>
        <w:drawing>
          <wp:inline distT="0" distB="0" distL="0" distR="0" wp14:anchorId="3B708BBD" wp14:editId="0102E665">
            <wp:extent cx="5353797" cy="167663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077E0" wp14:editId="6B403411">
            <wp:extent cx="5306165" cy="4906060"/>
            <wp:effectExtent l="0" t="0" r="889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358A" w14:textId="77777777" w:rsidR="00AF4B21" w:rsidRDefault="00AF4B21" w:rsidP="00CD11FA"/>
    <w:p w14:paraId="78D7A8D9" w14:textId="77777777" w:rsidR="00AF4B21" w:rsidRDefault="00AF4B21" w:rsidP="00CD11FA"/>
    <w:p w14:paraId="2D31BE20" w14:textId="77777777" w:rsidR="00AF4B21" w:rsidRDefault="00AF4B21" w:rsidP="00CD11FA"/>
    <w:p w14:paraId="017D1DE8" w14:textId="77777777" w:rsidR="00AF4B21" w:rsidRDefault="00AF4B21" w:rsidP="00CD11FA"/>
    <w:p w14:paraId="30D9E521" w14:textId="77777777" w:rsidR="00AF4B21" w:rsidRDefault="00AF4B21" w:rsidP="00CD11FA"/>
    <w:p w14:paraId="2713B7E6" w14:textId="77777777" w:rsidR="00AF4B21" w:rsidRDefault="00AF4B21" w:rsidP="00CD11FA"/>
    <w:p w14:paraId="44A36A7D" w14:textId="77777777" w:rsidR="00AF4B21" w:rsidRDefault="00AF4B21" w:rsidP="00CD11FA"/>
    <w:p w14:paraId="4371D89D" w14:textId="77777777" w:rsidR="00AF4B21" w:rsidRDefault="00AF4B21" w:rsidP="00CD11FA"/>
    <w:p w14:paraId="07828F69" w14:textId="77777777" w:rsidR="00AF4B21" w:rsidRDefault="00AF4B21" w:rsidP="00CD11FA"/>
    <w:p w14:paraId="28DFB5BA" w14:textId="77777777" w:rsidR="00AF4B21" w:rsidRDefault="00AF4B21" w:rsidP="00CD11FA"/>
    <w:p w14:paraId="6D04F3AA" w14:textId="36C46EE9" w:rsidR="00CD11FA" w:rsidRDefault="00CD11FA" w:rsidP="00CD11FA">
      <w:r>
        <w:lastRenderedPageBreak/>
        <w:t>5</w:t>
      </w:r>
    </w:p>
    <w:p w14:paraId="773D4995" w14:textId="4E36D03D" w:rsidR="00CD11FA" w:rsidRDefault="00AF4B21" w:rsidP="00CD11FA">
      <w:r>
        <w:rPr>
          <w:noProof/>
        </w:rPr>
        <w:drawing>
          <wp:inline distT="0" distB="0" distL="0" distR="0" wp14:anchorId="27DFA634" wp14:editId="50A0D5EF">
            <wp:extent cx="5363323" cy="4201111"/>
            <wp:effectExtent l="0" t="0" r="889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F00F" w14:textId="2D345ED3" w:rsidR="00CD11FA" w:rsidRDefault="00CD11FA" w:rsidP="00CD11FA">
      <w:r>
        <w:t>6</w:t>
      </w:r>
    </w:p>
    <w:p w14:paraId="2309113E" w14:textId="2D6CD55A" w:rsidR="00CD11FA" w:rsidRPr="00CD11FA" w:rsidRDefault="00AF4B21" w:rsidP="00CD11FA">
      <w:r>
        <w:rPr>
          <w:noProof/>
        </w:rPr>
        <w:drawing>
          <wp:inline distT="0" distB="0" distL="0" distR="0" wp14:anchorId="4341A387" wp14:editId="6971B2D1">
            <wp:extent cx="5325218" cy="3677163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D32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72ED6ADC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D76BB4" w:rsidSect="00F363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24E7" w14:textId="77777777" w:rsidR="00A8063D" w:rsidRDefault="00A8063D">
      <w:r>
        <w:separator/>
      </w:r>
    </w:p>
  </w:endnote>
  <w:endnote w:type="continuationSeparator" w:id="0">
    <w:p w14:paraId="379A6A73" w14:textId="77777777" w:rsidR="00A8063D" w:rsidRDefault="00A8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E395" w14:textId="77777777" w:rsidR="00A8063D" w:rsidRDefault="00A8063D">
      <w:r>
        <w:separator/>
      </w:r>
    </w:p>
  </w:footnote>
  <w:footnote w:type="continuationSeparator" w:id="0">
    <w:p w14:paraId="4347811D" w14:textId="77777777" w:rsidR="00A8063D" w:rsidRDefault="00A80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583443">
    <w:abstractNumId w:val="28"/>
  </w:num>
  <w:num w:numId="2" w16cid:durableId="2062167501">
    <w:abstractNumId w:val="26"/>
  </w:num>
  <w:num w:numId="3" w16cid:durableId="571047434">
    <w:abstractNumId w:val="43"/>
  </w:num>
  <w:num w:numId="4" w16cid:durableId="1528257429">
    <w:abstractNumId w:val="9"/>
  </w:num>
  <w:num w:numId="5" w16cid:durableId="1563442168">
    <w:abstractNumId w:val="7"/>
  </w:num>
  <w:num w:numId="6" w16cid:durableId="963578688">
    <w:abstractNumId w:val="6"/>
  </w:num>
  <w:num w:numId="7" w16cid:durableId="1486555675">
    <w:abstractNumId w:val="5"/>
  </w:num>
  <w:num w:numId="8" w16cid:durableId="55399141">
    <w:abstractNumId w:val="4"/>
  </w:num>
  <w:num w:numId="9" w16cid:durableId="212548291">
    <w:abstractNumId w:val="8"/>
  </w:num>
  <w:num w:numId="10" w16cid:durableId="1742942216">
    <w:abstractNumId w:val="3"/>
  </w:num>
  <w:num w:numId="11" w16cid:durableId="250818304">
    <w:abstractNumId w:val="2"/>
  </w:num>
  <w:num w:numId="12" w16cid:durableId="30689208">
    <w:abstractNumId w:val="1"/>
  </w:num>
  <w:num w:numId="13" w16cid:durableId="2144541221">
    <w:abstractNumId w:val="0"/>
  </w:num>
  <w:num w:numId="14" w16cid:durableId="1487018532">
    <w:abstractNumId w:val="48"/>
  </w:num>
  <w:num w:numId="15" w16cid:durableId="657733385">
    <w:abstractNumId w:val="35"/>
  </w:num>
  <w:num w:numId="16" w16cid:durableId="536236227">
    <w:abstractNumId w:val="49"/>
  </w:num>
  <w:num w:numId="17" w16cid:durableId="357050386">
    <w:abstractNumId w:val="17"/>
  </w:num>
  <w:num w:numId="18" w16cid:durableId="955139384">
    <w:abstractNumId w:val="38"/>
  </w:num>
  <w:num w:numId="19" w16cid:durableId="988822307">
    <w:abstractNumId w:val="44"/>
  </w:num>
  <w:num w:numId="20" w16cid:durableId="651521977">
    <w:abstractNumId w:val="20"/>
  </w:num>
  <w:num w:numId="21" w16cid:durableId="2051294113">
    <w:abstractNumId w:val="42"/>
  </w:num>
  <w:num w:numId="22" w16cid:durableId="305087082">
    <w:abstractNumId w:val="31"/>
  </w:num>
  <w:num w:numId="23" w16cid:durableId="1194423377">
    <w:abstractNumId w:val="34"/>
  </w:num>
  <w:num w:numId="24" w16cid:durableId="2142383916">
    <w:abstractNumId w:val="36"/>
  </w:num>
  <w:num w:numId="25" w16cid:durableId="1164201171">
    <w:abstractNumId w:val="33"/>
  </w:num>
  <w:num w:numId="26" w16cid:durableId="1247307702">
    <w:abstractNumId w:val="14"/>
  </w:num>
  <w:num w:numId="27" w16cid:durableId="202527283">
    <w:abstractNumId w:val="47"/>
  </w:num>
  <w:num w:numId="28" w16cid:durableId="2064719104">
    <w:abstractNumId w:val="29"/>
  </w:num>
  <w:num w:numId="29" w16cid:durableId="21051756">
    <w:abstractNumId w:val="46"/>
  </w:num>
  <w:num w:numId="30" w16cid:durableId="1529758389">
    <w:abstractNumId w:val="40"/>
  </w:num>
  <w:num w:numId="31" w16cid:durableId="776483111">
    <w:abstractNumId w:val="21"/>
  </w:num>
  <w:num w:numId="32" w16cid:durableId="1721515819">
    <w:abstractNumId w:val="45"/>
  </w:num>
  <w:num w:numId="33" w16cid:durableId="535389136">
    <w:abstractNumId w:val="22"/>
  </w:num>
  <w:num w:numId="34" w16cid:durableId="972710247">
    <w:abstractNumId w:val="32"/>
  </w:num>
  <w:num w:numId="35" w16cid:durableId="930896918">
    <w:abstractNumId w:val="18"/>
  </w:num>
  <w:num w:numId="36" w16cid:durableId="1759013571">
    <w:abstractNumId w:val="19"/>
  </w:num>
  <w:num w:numId="37" w16cid:durableId="665472136">
    <w:abstractNumId w:val="37"/>
  </w:num>
  <w:num w:numId="38" w16cid:durableId="1845586234">
    <w:abstractNumId w:val="39"/>
  </w:num>
  <w:num w:numId="39" w16cid:durableId="1995910190">
    <w:abstractNumId w:val="41"/>
  </w:num>
  <w:num w:numId="40" w16cid:durableId="1753772273">
    <w:abstractNumId w:val="16"/>
  </w:num>
  <w:num w:numId="41" w16cid:durableId="638610439">
    <w:abstractNumId w:val="15"/>
  </w:num>
  <w:num w:numId="42" w16cid:durableId="2121560015">
    <w:abstractNumId w:val="24"/>
  </w:num>
  <w:num w:numId="43" w16cid:durableId="1764915741">
    <w:abstractNumId w:val="27"/>
  </w:num>
  <w:num w:numId="44" w16cid:durableId="1640497419">
    <w:abstractNumId w:val="30"/>
  </w:num>
  <w:num w:numId="45" w16cid:durableId="351032970">
    <w:abstractNumId w:val="25"/>
  </w:num>
  <w:num w:numId="46" w16cid:durableId="1191185320">
    <w:abstractNumId w:val="12"/>
  </w:num>
  <w:num w:numId="47" w16cid:durableId="19658439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62922592">
    <w:abstractNumId w:val="11"/>
  </w:num>
  <w:num w:numId="49" w16cid:durableId="395015045">
    <w:abstractNumId w:val="23"/>
  </w:num>
  <w:num w:numId="50" w16cid:durableId="1990668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75757"/>
    <w:rsid w:val="0019552A"/>
    <w:rsid w:val="001A7FBE"/>
    <w:rsid w:val="001C1BB2"/>
    <w:rsid w:val="001D2378"/>
    <w:rsid w:val="001D4FE4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2E2E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063D"/>
    <w:rsid w:val="00A84450"/>
    <w:rsid w:val="00A86148"/>
    <w:rsid w:val="00AB7BA8"/>
    <w:rsid w:val="00AC2784"/>
    <w:rsid w:val="00AD339A"/>
    <w:rsid w:val="00AD571F"/>
    <w:rsid w:val="00AE49AB"/>
    <w:rsid w:val="00AF4726"/>
    <w:rsid w:val="00AF4B21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D11FA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239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2022-05-08T12:23:00Z</dcterms:created>
  <dcterms:modified xsi:type="dcterms:W3CDTF">2022-05-08T19:57:00Z</dcterms:modified>
</cp:coreProperties>
</file>